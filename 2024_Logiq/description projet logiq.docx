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DE5B" w14:textId="53D8F249" w:rsidR="00E85A83" w:rsidRDefault="00E85A83" w:rsidP="00E85A83">
      <w:r>
        <w:t>La température est un régulateur majeur des forêts tempérées et boréales, contrôlant fortement l'activité saisonnière des arbres. Le</w:t>
      </w:r>
      <w:r w:rsidR="00F03A89">
        <w:t>s</w:t>
      </w:r>
      <w:r>
        <w:t xml:space="preserve"> changement</w:t>
      </w:r>
      <w:r w:rsidR="00EE515A">
        <w:t>s</w:t>
      </w:r>
      <w:r>
        <w:t xml:space="preserve"> climatique</w:t>
      </w:r>
      <w:r w:rsidR="00EE515A">
        <w:t>s</w:t>
      </w:r>
      <w:r>
        <w:t xml:space="preserve"> induit</w:t>
      </w:r>
      <w:r w:rsidR="00EE515A">
        <w:t>s</w:t>
      </w:r>
      <w:r>
        <w:t xml:space="preserve"> par </w:t>
      </w:r>
      <w:r w:rsidR="00EE515A">
        <w:t>l’humain</w:t>
      </w:r>
      <w:r>
        <w:t xml:space="preserve"> </w:t>
      </w:r>
      <w:r w:rsidR="00B40C9F">
        <w:t>ont</w:t>
      </w:r>
      <w:r>
        <w:t xml:space="preserve"> conduit à une augmentation globale des températures, entraînant l'allongement de la saison de croissance dans de nombreux écosystèmes. Des changements dans la phénologie des plantes - l'étude</w:t>
      </w:r>
      <w:r w:rsidR="00F03A89">
        <w:t xml:space="preserve"> de</w:t>
      </w:r>
      <w:r>
        <w:t xml:space="preserve"> </w:t>
      </w:r>
      <w:r w:rsidR="00EE515A">
        <w:t>l’apparition récurrente d’</w:t>
      </w:r>
      <w:r>
        <w:t>événements</w:t>
      </w:r>
      <w:r w:rsidR="00EE515A">
        <w:t xml:space="preserve"> du vivant</w:t>
      </w:r>
      <w:r>
        <w:t>- ont déjà été observés et devraient se poursuivre avec le réchauffement des températures. Ces changements, qui se traduisent par des printemps plus précoces et des automnes plus tardifs, pourraient permettre aux arbres de fixer et de stocker davantage de carbone et de nutriments, soit presque immédiatement, soit au cours de la saison de croissance suivante, bien que les effets sur les années suivantes soient rarement testés. Il est essentiel de comprendre la réaction des différentes espèces d'arbres à l'allongement de la saison de végétation, tant pour la biologie fondamentale des arbres que pour la prévision d</w:t>
      </w:r>
      <w:r w:rsidR="00F03A89">
        <w:t xml:space="preserve">e leur réponse aux </w:t>
      </w:r>
      <w:r>
        <w:t>changement</w:t>
      </w:r>
      <w:r w:rsidR="00F03A89">
        <w:t>s</w:t>
      </w:r>
      <w:r>
        <w:t xml:space="preserve"> climatique</w:t>
      </w:r>
      <w:r w:rsidR="00F03A89">
        <w:t>s</w:t>
      </w:r>
      <w:r>
        <w:t>.</w:t>
      </w:r>
    </w:p>
    <w:p w14:paraId="790144D7" w14:textId="35ABB6E8" w:rsidR="00EE515A" w:rsidRDefault="00EE515A" w:rsidP="00E85A83">
      <w:r w:rsidRPr="00EE515A">
        <w:t>J'émets l'hypothèse que les saisons de croissance prolongées influencent le stockage du carbone et des nutriments des arbres, avec des effets variant selon les espèces, de sorte que certaines espèces présenteront une croissance accrue les années où les saisons sont prolongées et d'autres l'année suivant une saison prolongée.</w:t>
      </w:r>
    </w:p>
    <w:p w14:paraId="3D0DC4F2" w14:textId="77777777" w:rsidR="00EE515A" w:rsidRDefault="00EE515A" w:rsidP="00E85A83"/>
    <w:p w14:paraId="661C1663" w14:textId="77777777" w:rsidR="00EE515A" w:rsidRDefault="00EE515A" w:rsidP="00EE515A">
      <w:r>
        <w:t>Pour tester la façon dont les arbres réagissent à l'allongement des saisons selon les espèces tout en tenant compte des effets sur plusieurs saisons, je mènerai des expériences contrôlées en manipulant les températures de printemps et d'automne sur neuf espèces d'arbres. Je prévois une expérience factorielle complète manipulant le réchauffement du printemps et de l'automne avec deux niveaux chacun (réchauffement ou contrôle), ce qui donne quatre traitements. Pour vérifier que les nutriments ne limitent pas les réponses plus tard dans la saison, j'ajouterai deux traitements d'enrichissement en nutriments sous des températures automnales plus chaudes et normales. Au cours de la première année de l'expérience, je surveillerai la croissance radiale et suivrai la phénologie. Au cours de la deuxième année, j'évaluerai la croissance au niveau individuel et cellulaire.</w:t>
      </w:r>
    </w:p>
    <w:p w14:paraId="5E93C9C0" w14:textId="77777777" w:rsidR="00EE515A" w:rsidRDefault="00EE515A" w:rsidP="00EE515A"/>
    <w:p w14:paraId="1D33BAE1" w14:textId="24479F90" w:rsidR="00EE515A" w:rsidRPr="00C44989" w:rsidRDefault="00EE515A" w:rsidP="00EE515A"/>
    <w:sectPr w:rsidR="00EE515A" w:rsidRPr="00C44989" w:rsidSect="00521C7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0A772" w14:textId="77777777" w:rsidR="00521C72" w:rsidRDefault="00521C72" w:rsidP="00B6002A">
      <w:r>
        <w:separator/>
      </w:r>
    </w:p>
  </w:endnote>
  <w:endnote w:type="continuationSeparator" w:id="0">
    <w:p w14:paraId="20AF6357" w14:textId="77777777" w:rsidR="00521C72" w:rsidRDefault="00521C72" w:rsidP="00B60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Corps)">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EB8DA" w14:textId="77777777" w:rsidR="00521C72" w:rsidRDefault="00521C72" w:rsidP="00B6002A">
      <w:r>
        <w:separator/>
      </w:r>
    </w:p>
  </w:footnote>
  <w:footnote w:type="continuationSeparator" w:id="0">
    <w:p w14:paraId="61C77DD3" w14:textId="77777777" w:rsidR="00521C72" w:rsidRDefault="00521C72" w:rsidP="00B60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98E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DE48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A0D9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DC72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8EF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FA03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1877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6029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240B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FCD9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74AFC"/>
    <w:multiLevelType w:val="hybridMultilevel"/>
    <w:tmpl w:val="93EAFAE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030D3877"/>
    <w:multiLevelType w:val="hybridMultilevel"/>
    <w:tmpl w:val="B5EEF0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04567B42"/>
    <w:multiLevelType w:val="hybridMultilevel"/>
    <w:tmpl w:val="E46CA7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05D60633"/>
    <w:multiLevelType w:val="hybridMultilevel"/>
    <w:tmpl w:val="EE8400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0EAE4B4F"/>
    <w:multiLevelType w:val="hybridMultilevel"/>
    <w:tmpl w:val="CABC44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16AE51E6"/>
    <w:multiLevelType w:val="hybridMultilevel"/>
    <w:tmpl w:val="577EDC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18547A15"/>
    <w:multiLevelType w:val="hybridMultilevel"/>
    <w:tmpl w:val="9E721B7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188E32F4"/>
    <w:multiLevelType w:val="hybridMultilevel"/>
    <w:tmpl w:val="CB74B2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18900F0F"/>
    <w:multiLevelType w:val="hybridMultilevel"/>
    <w:tmpl w:val="CA6046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1CE40680"/>
    <w:multiLevelType w:val="hybridMultilevel"/>
    <w:tmpl w:val="0C58FF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1E7061A6"/>
    <w:multiLevelType w:val="hybridMultilevel"/>
    <w:tmpl w:val="52E460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1ECA666C"/>
    <w:multiLevelType w:val="hybridMultilevel"/>
    <w:tmpl w:val="27764A7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29525E11"/>
    <w:multiLevelType w:val="hybridMultilevel"/>
    <w:tmpl w:val="FD1266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2AF95379"/>
    <w:multiLevelType w:val="hybridMultilevel"/>
    <w:tmpl w:val="0E9246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37C06D43"/>
    <w:multiLevelType w:val="hybridMultilevel"/>
    <w:tmpl w:val="EC5081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38E578F7"/>
    <w:multiLevelType w:val="hybridMultilevel"/>
    <w:tmpl w:val="D12AEA20"/>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26" w15:restartNumberingAfterBreak="0">
    <w:nsid w:val="39FE0C74"/>
    <w:multiLevelType w:val="hybridMultilevel"/>
    <w:tmpl w:val="CCD209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3A422666"/>
    <w:multiLevelType w:val="hybridMultilevel"/>
    <w:tmpl w:val="8110D2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3AF62C22"/>
    <w:multiLevelType w:val="hybridMultilevel"/>
    <w:tmpl w:val="B34E39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3DC73785"/>
    <w:multiLevelType w:val="hybridMultilevel"/>
    <w:tmpl w:val="318AF2C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3E1F5DDC"/>
    <w:multiLevelType w:val="hybridMultilevel"/>
    <w:tmpl w:val="15CCB8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4BFD7530"/>
    <w:multiLevelType w:val="hybridMultilevel"/>
    <w:tmpl w:val="03B0FAD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4D42101D"/>
    <w:multiLevelType w:val="hybridMultilevel"/>
    <w:tmpl w:val="3F6ED8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4DBB3A04"/>
    <w:multiLevelType w:val="hybridMultilevel"/>
    <w:tmpl w:val="CDFCD1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4E142876"/>
    <w:multiLevelType w:val="hybridMultilevel"/>
    <w:tmpl w:val="CEEAA6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5B7D18F3"/>
    <w:multiLevelType w:val="hybridMultilevel"/>
    <w:tmpl w:val="ADE81F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5D526A92"/>
    <w:multiLevelType w:val="hybridMultilevel"/>
    <w:tmpl w:val="6CAA14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60463127"/>
    <w:multiLevelType w:val="hybridMultilevel"/>
    <w:tmpl w:val="D0B06E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15:restartNumberingAfterBreak="0">
    <w:nsid w:val="63B736D0"/>
    <w:multiLevelType w:val="hybridMultilevel"/>
    <w:tmpl w:val="27B23B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71C56F99"/>
    <w:multiLevelType w:val="hybridMultilevel"/>
    <w:tmpl w:val="1C2405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15:restartNumberingAfterBreak="0">
    <w:nsid w:val="769210F3"/>
    <w:multiLevelType w:val="hybridMultilevel"/>
    <w:tmpl w:val="EE4686A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15:restartNumberingAfterBreak="0">
    <w:nsid w:val="7AF90123"/>
    <w:multiLevelType w:val="hybridMultilevel"/>
    <w:tmpl w:val="779406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15:restartNumberingAfterBreak="0">
    <w:nsid w:val="7E474F49"/>
    <w:multiLevelType w:val="hybridMultilevel"/>
    <w:tmpl w:val="BA8C27BE"/>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43" w15:restartNumberingAfterBreak="0">
    <w:nsid w:val="7F605C8C"/>
    <w:multiLevelType w:val="hybridMultilevel"/>
    <w:tmpl w:val="71EE4EF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15:restartNumberingAfterBreak="0">
    <w:nsid w:val="7FD01337"/>
    <w:multiLevelType w:val="hybridMultilevel"/>
    <w:tmpl w:val="8C12FD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623804681">
    <w:abstractNumId w:val="4"/>
  </w:num>
  <w:num w:numId="2" w16cid:durableId="843403549">
    <w:abstractNumId w:val="5"/>
  </w:num>
  <w:num w:numId="3" w16cid:durableId="1991981378">
    <w:abstractNumId w:val="6"/>
  </w:num>
  <w:num w:numId="4" w16cid:durableId="261454753">
    <w:abstractNumId w:val="7"/>
  </w:num>
  <w:num w:numId="5" w16cid:durableId="74397870">
    <w:abstractNumId w:val="9"/>
  </w:num>
  <w:num w:numId="6" w16cid:durableId="204485473">
    <w:abstractNumId w:val="0"/>
  </w:num>
  <w:num w:numId="7" w16cid:durableId="516893344">
    <w:abstractNumId w:val="1"/>
  </w:num>
  <w:num w:numId="8" w16cid:durableId="1300961927">
    <w:abstractNumId w:val="2"/>
  </w:num>
  <w:num w:numId="9" w16cid:durableId="346299152">
    <w:abstractNumId w:val="3"/>
  </w:num>
  <w:num w:numId="10" w16cid:durableId="1052970631">
    <w:abstractNumId w:val="8"/>
  </w:num>
  <w:num w:numId="11" w16cid:durableId="881283734">
    <w:abstractNumId w:val="41"/>
  </w:num>
  <w:num w:numId="12" w16cid:durableId="794296496">
    <w:abstractNumId w:val="12"/>
  </w:num>
  <w:num w:numId="13" w16cid:durableId="1593051740">
    <w:abstractNumId w:val="18"/>
  </w:num>
  <w:num w:numId="14" w16cid:durableId="1307662330">
    <w:abstractNumId w:val="38"/>
  </w:num>
  <w:num w:numId="15" w16cid:durableId="1568295056">
    <w:abstractNumId w:val="43"/>
  </w:num>
  <w:num w:numId="16" w16cid:durableId="1395591213">
    <w:abstractNumId w:val="37"/>
  </w:num>
  <w:num w:numId="17" w16cid:durableId="305862533">
    <w:abstractNumId w:val="40"/>
  </w:num>
  <w:num w:numId="18" w16cid:durableId="1987590985">
    <w:abstractNumId w:val="14"/>
  </w:num>
  <w:num w:numId="19" w16cid:durableId="1639527310">
    <w:abstractNumId w:val="20"/>
  </w:num>
  <w:num w:numId="20" w16cid:durableId="1244413276">
    <w:abstractNumId w:val="29"/>
  </w:num>
  <w:num w:numId="21" w16cid:durableId="711031621">
    <w:abstractNumId w:val="36"/>
  </w:num>
  <w:num w:numId="22" w16cid:durableId="1413743456">
    <w:abstractNumId w:val="24"/>
  </w:num>
  <w:num w:numId="23" w16cid:durableId="1137648403">
    <w:abstractNumId w:val="32"/>
  </w:num>
  <w:num w:numId="24" w16cid:durableId="57630666">
    <w:abstractNumId w:val="21"/>
  </w:num>
  <w:num w:numId="25" w16cid:durableId="97337786">
    <w:abstractNumId w:val="26"/>
  </w:num>
  <w:num w:numId="26" w16cid:durableId="979965881">
    <w:abstractNumId w:val="30"/>
  </w:num>
  <w:num w:numId="27" w16cid:durableId="250046423">
    <w:abstractNumId w:val="42"/>
  </w:num>
  <w:num w:numId="28" w16cid:durableId="742218182">
    <w:abstractNumId w:val="25"/>
  </w:num>
  <w:num w:numId="29" w16cid:durableId="1428305774">
    <w:abstractNumId w:val="23"/>
  </w:num>
  <w:num w:numId="30" w16cid:durableId="724331494">
    <w:abstractNumId w:val="16"/>
  </w:num>
  <w:num w:numId="31" w16cid:durableId="1143156215">
    <w:abstractNumId w:val="17"/>
  </w:num>
  <w:num w:numId="32" w16cid:durableId="1328945366">
    <w:abstractNumId w:val="44"/>
  </w:num>
  <w:num w:numId="33" w16cid:durableId="468981661">
    <w:abstractNumId w:val="19"/>
  </w:num>
  <w:num w:numId="34" w16cid:durableId="427505627">
    <w:abstractNumId w:val="10"/>
  </w:num>
  <w:num w:numId="35" w16cid:durableId="1523974848">
    <w:abstractNumId w:val="28"/>
  </w:num>
  <w:num w:numId="36" w16cid:durableId="777795699">
    <w:abstractNumId w:val="34"/>
  </w:num>
  <w:num w:numId="37" w16cid:durableId="788932172">
    <w:abstractNumId w:val="35"/>
  </w:num>
  <w:num w:numId="38" w16cid:durableId="259417668">
    <w:abstractNumId w:val="13"/>
  </w:num>
  <w:num w:numId="39" w16cid:durableId="1337537090">
    <w:abstractNumId w:val="31"/>
  </w:num>
  <w:num w:numId="40" w16cid:durableId="1247419569">
    <w:abstractNumId w:val="39"/>
  </w:num>
  <w:num w:numId="41" w16cid:durableId="550725477">
    <w:abstractNumId w:val="33"/>
  </w:num>
  <w:num w:numId="42" w16cid:durableId="2078624753">
    <w:abstractNumId w:val="15"/>
  </w:num>
  <w:num w:numId="43" w16cid:durableId="1228344281">
    <w:abstractNumId w:val="27"/>
  </w:num>
  <w:num w:numId="44" w16cid:durableId="486018372">
    <w:abstractNumId w:val="22"/>
  </w:num>
  <w:num w:numId="45" w16cid:durableId="2374434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83"/>
    <w:rsid w:val="00013E48"/>
    <w:rsid w:val="00014571"/>
    <w:rsid w:val="00024B98"/>
    <w:rsid w:val="0004111B"/>
    <w:rsid w:val="00042B35"/>
    <w:rsid w:val="000439CC"/>
    <w:rsid w:val="0005569E"/>
    <w:rsid w:val="00057BD5"/>
    <w:rsid w:val="00062161"/>
    <w:rsid w:val="0006289A"/>
    <w:rsid w:val="00065679"/>
    <w:rsid w:val="00070CE2"/>
    <w:rsid w:val="000712B7"/>
    <w:rsid w:val="00077AD1"/>
    <w:rsid w:val="00081B91"/>
    <w:rsid w:val="00083A9A"/>
    <w:rsid w:val="000A4082"/>
    <w:rsid w:val="000A5337"/>
    <w:rsid w:val="000A66B9"/>
    <w:rsid w:val="000B67B7"/>
    <w:rsid w:val="000C186A"/>
    <w:rsid w:val="000C1ABF"/>
    <w:rsid w:val="000D57B5"/>
    <w:rsid w:val="000E1D4F"/>
    <w:rsid w:val="000E40DB"/>
    <w:rsid w:val="000E59CC"/>
    <w:rsid w:val="000E74EB"/>
    <w:rsid w:val="000E7D68"/>
    <w:rsid w:val="000F2E0A"/>
    <w:rsid w:val="000F6058"/>
    <w:rsid w:val="001057B9"/>
    <w:rsid w:val="00107BAE"/>
    <w:rsid w:val="00117711"/>
    <w:rsid w:val="00120054"/>
    <w:rsid w:val="001217A5"/>
    <w:rsid w:val="00124E68"/>
    <w:rsid w:val="00126AA3"/>
    <w:rsid w:val="0013010F"/>
    <w:rsid w:val="0013139B"/>
    <w:rsid w:val="00132E32"/>
    <w:rsid w:val="00147275"/>
    <w:rsid w:val="00166660"/>
    <w:rsid w:val="00172E8D"/>
    <w:rsid w:val="001734FD"/>
    <w:rsid w:val="001735BF"/>
    <w:rsid w:val="001759AB"/>
    <w:rsid w:val="00192CDD"/>
    <w:rsid w:val="00195FD7"/>
    <w:rsid w:val="001A11AE"/>
    <w:rsid w:val="001A36FB"/>
    <w:rsid w:val="001B0E02"/>
    <w:rsid w:val="001B3C34"/>
    <w:rsid w:val="001B4158"/>
    <w:rsid w:val="001B4321"/>
    <w:rsid w:val="001C032A"/>
    <w:rsid w:val="001D14A6"/>
    <w:rsid w:val="001D3BAB"/>
    <w:rsid w:val="001D6B34"/>
    <w:rsid w:val="001E1174"/>
    <w:rsid w:val="001E2DE8"/>
    <w:rsid w:val="001E3ED0"/>
    <w:rsid w:val="001F1E56"/>
    <w:rsid w:val="001F6E98"/>
    <w:rsid w:val="00201258"/>
    <w:rsid w:val="00206F1C"/>
    <w:rsid w:val="00212FAA"/>
    <w:rsid w:val="00215B0D"/>
    <w:rsid w:val="0022169B"/>
    <w:rsid w:val="0022422F"/>
    <w:rsid w:val="00225C22"/>
    <w:rsid w:val="00234986"/>
    <w:rsid w:val="00236592"/>
    <w:rsid w:val="00240D5F"/>
    <w:rsid w:val="002428C8"/>
    <w:rsid w:val="00244AAB"/>
    <w:rsid w:val="00262F5B"/>
    <w:rsid w:val="00270389"/>
    <w:rsid w:val="00271BA4"/>
    <w:rsid w:val="00271F27"/>
    <w:rsid w:val="00287B7D"/>
    <w:rsid w:val="0029327E"/>
    <w:rsid w:val="002A52E4"/>
    <w:rsid w:val="002A5EFB"/>
    <w:rsid w:val="002A78C8"/>
    <w:rsid w:val="002A7C2C"/>
    <w:rsid w:val="002C242E"/>
    <w:rsid w:val="002C2754"/>
    <w:rsid w:val="002D495E"/>
    <w:rsid w:val="002D586A"/>
    <w:rsid w:val="002D5CFA"/>
    <w:rsid w:val="002D7C5B"/>
    <w:rsid w:val="002E1129"/>
    <w:rsid w:val="002E727B"/>
    <w:rsid w:val="002F1DB9"/>
    <w:rsid w:val="002F2F06"/>
    <w:rsid w:val="002F5026"/>
    <w:rsid w:val="00300C47"/>
    <w:rsid w:val="003014FA"/>
    <w:rsid w:val="00307263"/>
    <w:rsid w:val="003273BC"/>
    <w:rsid w:val="00331823"/>
    <w:rsid w:val="00337776"/>
    <w:rsid w:val="00341385"/>
    <w:rsid w:val="0034223A"/>
    <w:rsid w:val="0034765D"/>
    <w:rsid w:val="0037088F"/>
    <w:rsid w:val="0037468A"/>
    <w:rsid w:val="0038338E"/>
    <w:rsid w:val="00383498"/>
    <w:rsid w:val="00386F98"/>
    <w:rsid w:val="00390B1B"/>
    <w:rsid w:val="00391C65"/>
    <w:rsid w:val="00392009"/>
    <w:rsid w:val="00392C4A"/>
    <w:rsid w:val="0039431E"/>
    <w:rsid w:val="00395970"/>
    <w:rsid w:val="0039728E"/>
    <w:rsid w:val="003A4554"/>
    <w:rsid w:val="003A5DA8"/>
    <w:rsid w:val="003A619E"/>
    <w:rsid w:val="003B1283"/>
    <w:rsid w:val="003C1B3B"/>
    <w:rsid w:val="003C21C1"/>
    <w:rsid w:val="003C7CB2"/>
    <w:rsid w:val="003D05C6"/>
    <w:rsid w:val="003D47ED"/>
    <w:rsid w:val="003E08C6"/>
    <w:rsid w:val="003F5BEC"/>
    <w:rsid w:val="004019F4"/>
    <w:rsid w:val="004127C2"/>
    <w:rsid w:val="004173A1"/>
    <w:rsid w:val="00424E46"/>
    <w:rsid w:val="00426E7C"/>
    <w:rsid w:val="0042782B"/>
    <w:rsid w:val="00430BC6"/>
    <w:rsid w:val="004342E0"/>
    <w:rsid w:val="00437FE6"/>
    <w:rsid w:val="0044403B"/>
    <w:rsid w:val="004562C7"/>
    <w:rsid w:val="00462CF7"/>
    <w:rsid w:val="00463C6B"/>
    <w:rsid w:val="004713FB"/>
    <w:rsid w:val="00477853"/>
    <w:rsid w:val="004820A7"/>
    <w:rsid w:val="004856E2"/>
    <w:rsid w:val="004877AF"/>
    <w:rsid w:val="00490990"/>
    <w:rsid w:val="0049319F"/>
    <w:rsid w:val="00496C65"/>
    <w:rsid w:val="004A246E"/>
    <w:rsid w:val="004A5503"/>
    <w:rsid w:val="004B069D"/>
    <w:rsid w:val="004B222C"/>
    <w:rsid w:val="004B59BC"/>
    <w:rsid w:val="004C61D0"/>
    <w:rsid w:val="004C6C94"/>
    <w:rsid w:val="004D2F23"/>
    <w:rsid w:val="004D34A4"/>
    <w:rsid w:val="004D5C92"/>
    <w:rsid w:val="004E2818"/>
    <w:rsid w:val="004E2CAC"/>
    <w:rsid w:val="004E5D7D"/>
    <w:rsid w:val="004E5EAA"/>
    <w:rsid w:val="004F2B6E"/>
    <w:rsid w:val="004F34EA"/>
    <w:rsid w:val="00501C46"/>
    <w:rsid w:val="00513606"/>
    <w:rsid w:val="00517217"/>
    <w:rsid w:val="005202F8"/>
    <w:rsid w:val="00521C72"/>
    <w:rsid w:val="0053030A"/>
    <w:rsid w:val="00534AF4"/>
    <w:rsid w:val="0054096F"/>
    <w:rsid w:val="00541D5D"/>
    <w:rsid w:val="00543AB5"/>
    <w:rsid w:val="00544B85"/>
    <w:rsid w:val="00544D71"/>
    <w:rsid w:val="00552A36"/>
    <w:rsid w:val="00553A71"/>
    <w:rsid w:val="005634DF"/>
    <w:rsid w:val="005636F4"/>
    <w:rsid w:val="005802F1"/>
    <w:rsid w:val="00581DB9"/>
    <w:rsid w:val="005838D2"/>
    <w:rsid w:val="00590140"/>
    <w:rsid w:val="00595E28"/>
    <w:rsid w:val="00596EF0"/>
    <w:rsid w:val="005B3048"/>
    <w:rsid w:val="005D2421"/>
    <w:rsid w:val="005D3A75"/>
    <w:rsid w:val="005D7F15"/>
    <w:rsid w:val="005E1256"/>
    <w:rsid w:val="005E179E"/>
    <w:rsid w:val="005E1EC8"/>
    <w:rsid w:val="005E40E3"/>
    <w:rsid w:val="005E7D44"/>
    <w:rsid w:val="006014CB"/>
    <w:rsid w:val="00604175"/>
    <w:rsid w:val="00611336"/>
    <w:rsid w:val="00615AF8"/>
    <w:rsid w:val="00620639"/>
    <w:rsid w:val="00622649"/>
    <w:rsid w:val="0062529F"/>
    <w:rsid w:val="00630E98"/>
    <w:rsid w:val="00634F3F"/>
    <w:rsid w:val="00637B43"/>
    <w:rsid w:val="006419D3"/>
    <w:rsid w:val="00643D67"/>
    <w:rsid w:val="006454B2"/>
    <w:rsid w:val="00653722"/>
    <w:rsid w:val="00654768"/>
    <w:rsid w:val="00656E73"/>
    <w:rsid w:val="00656FB3"/>
    <w:rsid w:val="00662755"/>
    <w:rsid w:val="00664ED5"/>
    <w:rsid w:val="00677B2D"/>
    <w:rsid w:val="00684264"/>
    <w:rsid w:val="006933BC"/>
    <w:rsid w:val="006965FF"/>
    <w:rsid w:val="00697FA9"/>
    <w:rsid w:val="006A155E"/>
    <w:rsid w:val="006A4CD2"/>
    <w:rsid w:val="006A7309"/>
    <w:rsid w:val="006A7F6E"/>
    <w:rsid w:val="006B1C33"/>
    <w:rsid w:val="006B5FDA"/>
    <w:rsid w:val="006B629B"/>
    <w:rsid w:val="006B7218"/>
    <w:rsid w:val="006B727A"/>
    <w:rsid w:val="006C1A89"/>
    <w:rsid w:val="006C41F3"/>
    <w:rsid w:val="006C71EA"/>
    <w:rsid w:val="006D015B"/>
    <w:rsid w:val="006F2666"/>
    <w:rsid w:val="006F2DD1"/>
    <w:rsid w:val="006F5C4C"/>
    <w:rsid w:val="0070373B"/>
    <w:rsid w:val="00703EF5"/>
    <w:rsid w:val="007061A2"/>
    <w:rsid w:val="00714FE4"/>
    <w:rsid w:val="007171D7"/>
    <w:rsid w:val="007229EC"/>
    <w:rsid w:val="0072303B"/>
    <w:rsid w:val="00725096"/>
    <w:rsid w:val="00725D1B"/>
    <w:rsid w:val="00734F3B"/>
    <w:rsid w:val="007353DB"/>
    <w:rsid w:val="00743404"/>
    <w:rsid w:val="00744C43"/>
    <w:rsid w:val="00750E3A"/>
    <w:rsid w:val="007666D8"/>
    <w:rsid w:val="00777522"/>
    <w:rsid w:val="007833DF"/>
    <w:rsid w:val="00784653"/>
    <w:rsid w:val="00784671"/>
    <w:rsid w:val="00784E43"/>
    <w:rsid w:val="00786CE8"/>
    <w:rsid w:val="0079362B"/>
    <w:rsid w:val="00793B90"/>
    <w:rsid w:val="00795BC3"/>
    <w:rsid w:val="00795CDA"/>
    <w:rsid w:val="007A6826"/>
    <w:rsid w:val="007A7CC7"/>
    <w:rsid w:val="007B0CF5"/>
    <w:rsid w:val="007B1C96"/>
    <w:rsid w:val="007B1FFE"/>
    <w:rsid w:val="007C0497"/>
    <w:rsid w:val="007C24C9"/>
    <w:rsid w:val="007C4FA7"/>
    <w:rsid w:val="007C6332"/>
    <w:rsid w:val="007C7FD2"/>
    <w:rsid w:val="007D7D4E"/>
    <w:rsid w:val="007E4089"/>
    <w:rsid w:val="007E44AA"/>
    <w:rsid w:val="007E71CE"/>
    <w:rsid w:val="007E79EA"/>
    <w:rsid w:val="007F4F0B"/>
    <w:rsid w:val="00800009"/>
    <w:rsid w:val="00802757"/>
    <w:rsid w:val="00807BFC"/>
    <w:rsid w:val="00817C8B"/>
    <w:rsid w:val="008264BB"/>
    <w:rsid w:val="008310A2"/>
    <w:rsid w:val="00831261"/>
    <w:rsid w:val="008338AC"/>
    <w:rsid w:val="00833B79"/>
    <w:rsid w:val="00834773"/>
    <w:rsid w:val="00840117"/>
    <w:rsid w:val="00841C85"/>
    <w:rsid w:val="00842819"/>
    <w:rsid w:val="0084552F"/>
    <w:rsid w:val="0084759E"/>
    <w:rsid w:val="00866E38"/>
    <w:rsid w:val="008725BD"/>
    <w:rsid w:val="0088112D"/>
    <w:rsid w:val="008811EB"/>
    <w:rsid w:val="008820A9"/>
    <w:rsid w:val="008A53B1"/>
    <w:rsid w:val="008B088C"/>
    <w:rsid w:val="008B3DDE"/>
    <w:rsid w:val="008B5B9E"/>
    <w:rsid w:val="008B7AC2"/>
    <w:rsid w:val="008C08F6"/>
    <w:rsid w:val="008C12C7"/>
    <w:rsid w:val="008C3577"/>
    <w:rsid w:val="008C3AFB"/>
    <w:rsid w:val="008C3EFC"/>
    <w:rsid w:val="008C579C"/>
    <w:rsid w:val="008C6A74"/>
    <w:rsid w:val="008E1081"/>
    <w:rsid w:val="008E280A"/>
    <w:rsid w:val="008E305F"/>
    <w:rsid w:val="008F526A"/>
    <w:rsid w:val="008F5A91"/>
    <w:rsid w:val="00901C3D"/>
    <w:rsid w:val="009042C2"/>
    <w:rsid w:val="00904FA6"/>
    <w:rsid w:val="0091071E"/>
    <w:rsid w:val="00911930"/>
    <w:rsid w:val="00912929"/>
    <w:rsid w:val="00914938"/>
    <w:rsid w:val="00937533"/>
    <w:rsid w:val="0094418B"/>
    <w:rsid w:val="00946EE8"/>
    <w:rsid w:val="00954FDE"/>
    <w:rsid w:val="00955B67"/>
    <w:rsid w:val="00956E21"/>
    <w:rsid w:val="00962B79"/>
    <w:rsid w:val="00963FC8"/>
    <w:rsid w:val="00970416"/>
    <w:rsid w:val="009762A7"/>
    <w:rsid w:val="0098156E"/>
    <w:rsid w:val="0098198D"/>
    <w:rsid w:val="009822D4"/>
    <w:rsid w:val="00983E6B"/>
    <w:rsid w:val="00985D4B"/>
    <w:rsid w:val="0099531C"/>
    <w:rsid w:val="009B0096"/>
    <w:rsid w:val="009B13C4"/>
    <w:rsid w:val="009B22D7"/>
    <w:rsid w:val="009B2492"/>
    <w:rsid w:val="009B3B8F"/>
    <w:rsid w:val="009B6510"/>
    <w:rsid w:val="009C1EDB"/>
    <w:rsid w:val="009C314D"/>
    <w:rsid w:val="009D52CD"/>
    <w:rsid w:val="009E00FC"/>
    <w:rsid w:val="009E4B3C"/>
    <w:rsid w:val="009E68CD"/>
    <w:rsid w:val="009F16F3"/>
    <w:rsid w:val="00A03F6C"/>
    <w:rsid w:val="00A13281"/>
    <w:rsid w:val="00A21D57"/>
    <w:rsid w:val="00A237CB"/>
    <w:rsid w:val="00A241DB"/>
    <w:rsid w:val="00A330B3"/>
    <w:rsid w:val="00A33278"/>
    <w:rsid w:val="00A3336C"/>
    <w:rsid w:val="00A34EE7"/>
    <w:rsid w:val="00A35095"/>
    <w:rsid w:val="00A55DDA"/>
    <w:rsid w:val="00A56CA9"/>
    <w:rsid w:val="00A644DF"/>
    <w:rsid w:val="00A66489"/>
    <w:rsid w:val="00A66781"/>
    <w:rsid w:val="00A678C2"/>
    <w:rsid w:val="00A712BD"/>
    <w:rsid w:val="00A774B2"/>
    <w:rsid w:val="00A81069"/>
    <w:rsid w:val="00A8590A"/>
    <w:rsid w:val="00A90A52"/>
    <w:rsid w:val="00A93303"/>
    <w:rsid w:val="00A9640F"/>
    <w:rsid w:val="00AB2C2D"/>
    <w:rsid w:val="00AB32EB"/>
    <w:rsid w:val="00AC00BC"/>
    <w:rsid w:val="00AC0999"/>
    <w:rsid w:val="00AD3B37"/>
    <w:rsid w:val="00AD4D83"/>
    <w:rsid w:val="00AD5652"/>
    <w:rsid w:val="00AD5D83"/>
    <w:rsid w:val="00AE27A2"/>
    <w:rsid w:val="00AE3A79"/>
    <w:rsid w:val="00AF3150"/>
    <w:rsid w:val="00AF4599"/>
    <w:rsid w:val="00AF54DB"/>
    <w:rsid w:val="00AF6A6A"/>
    <w:rsid w:val="00B03B2D"/>
    <w:rsid w:val="00B13EB2"/>
    <w:rsid w:val="00B205EE"/>
    <w:rsid w:val="00B2290A"/>
    <w:rsid w:val="00B33242"/>
    <w:rsid w:val="00B36DB8"/>
    <w:rsid w:val="00B40C9F"/>
    <w:rsid w:val="00B6002A"/>
    <w:rsid w:val="00B662D6"/>
    <w:rsid w:val="00B73A69"/>
    <w:rsid w:val="00B83076"/>
    <w:rsid w:val="00B85991"/>
    <w:rsid w:val="00B93A59"/>
    <w:rsid w:val="00B94A62"/>
    <w:rsid w:val="00B9746C"/>
    <w:rsid w:val="00BA38F8"/>
    <w:rsid w:val="00BB4BD4"/>
    <w:rsid w:val="00BB6D74"/>
    <w:rsid w:val="00BC13F5"/>
    <w:rsid w:val="00BC28AE"/>
    <w:rsid w:val="00BC3A6B"/>
    <w:rsid w:val="00BC5304"/>
    <w:rsid w:val="00BC772E"/>
    <w:rsid w:val="00BD044E"/>
    <w:rsid w:val="00BD1B7C"/>
    <w:rsid w:val="00BD2E52"/>
    <w:rsid w:val="00BD3D08"/>
    <w:rsid w:val="00BD5A28"/>
    <w:rsid w:val="00BD7F42"/>
    <w:rsid w:val="00BE2270"/>
    <w:rsid w:val="00BE402E"/>
    <w:rsid w:val="00BE6BA1"/>
    <w:rsid w:val="00BF2C25"/>
    <w:rsid w:val="00BF410E"/>
    <w:rsid w:val="00BF5DC7"/>
    <w:rsid w:val="00C01D8E"/>
    <w:rsid w:val="00C02698"/>
    <w:rsid w:val="00C0493B"/>
    <w:rsid w:val="00C04CD6"/>
    <w:rsid w:val="00C207D4"/>
    <w:rsid w:val="00C20869"/>
    <w:rsid w:val="00C22B11"/>
    <w:rsid w:val="00C37D6A"/>
    <w:rsid w:val="00C41ABB"/>
    <w:rsid w:val="00C437A3"/>
    <w:rsid w:val="00C44989"/>
    <w:rsid w:val="00C4684B"/>
    <w:rsid w:val="00C642BC"/>
    <w:rsid w:val="00C66632"/>
    <w:rsid w:val="00C70AB6"/>
    <w:rsid w:val="00C70E79"/>
    <w:rsid w:val="00C7632F"/>
    <w:rsid w:val="00C77759"/>
    <w:rsid w:val="00C87B67"/>
    <w:rsid w:val="00C97073"/>
    <w:rsid w:val="00C975FB"/>
    <w:rsid w:val="00CC54CA"/>
    <w:rsid w:val="00CC55C9"/>
    <w:rsid w:val="00CC735B"/>
    <w:rsid w:val="00CD5639"/>
    <w:rsid w:val="00CD5AAD"/>
    <w:rsid w:val="00CD792F"/>
    <w:rsid w:val="00CD7CEE"/>
    <w:rsid w:val="00CE010B"/>
    <w:rsid w:val="00CE070B"/>
    <w:rsid w:val="00CF0565"/>
    <w:rsid w:val="00CF2E6A"/>
    <w:rsid w:val="00D11803"/>
    <w:rsid w:val="00D1426C"/>
    <w:rsid w:val="00D1743A"/>
    <w:rsid w:val="00D17B00"/>
    <w:rsid w:val="00D26473"/>
    <w:rsid w:val="00D279D4"/>
    <w:rsid w:val="00D46B3E"/>
    <w:rsid w:val="00D542C5"/>
    <w:rsid w:val="00D66967"/>
    <w:rsid w:val="00D825A8"/>
    <w:rsid w:val="00D825DD"/>
    <w:rsid w:val="00D82783"/>
    <w:rsid w:val="00D84C98"/>
    <w:rsid w:val="00D86D6D"/>
    <w:rsid w:val="00DA57CA"/>
    <w:rsid w:val="00DA5C92"/>
    <w:rsid w:val="00DA6F88"/>
    <w:rsid w:val="00DB2FCF"/>
    <w:rsid w:val="00DB5CCC"/>
    <w:rsid w:val="00DC4023"/>
    <w:rsid w:val="00DC49F9"/>
    <w:rsid w:val="00DD1017"/>
    <w:rsid w:val="00DD3A14"/>
    <w:rsid w:val="00DD5DBD"/>
    <w:rsid w:val="00DE2A47"/>
    <w:rsid w:val="00DE7DF8"/>
    <w:rsid w:val="00DF0696"/>
    <w:rsid w:val="00DF0E58"/>
    <w:rsid w:val="00DF3F36"/>
    <w:rsid w:val="00DF498A"/>
    <w:rsid w:val="00DF58D6"/>
    <w:rsid w:val="00E02709"/>
    <w:rsid w:val="00E0558C"/>
    <w:rsid w:val="00E05C96"/>
    <w:rsid w:val="00E15372"/>
    <w:rsid w:val="00E35A9B"/>
    <w:rsid w:val="00E37B86"/>
    <w:rsid w:val="00E4196F"/>
    <w:rsid w:val="00E44357"/>
    <w:rsid w:val="00E455E0"/>
    <w:rsid w:val="00E45E22"/>
    <w:rsid w:val="00E47571"/>
    <w:rsid w:val="00E5308D"/>
    <w:rsid w:val="00E56546"/>
    <w:rsid w:val="00E619A8"/>
    <w:rsid w:val="00E61CBB"/>
    <w:rsid w:val="00E63366"/>
    <w:rsid w:val="00E72027"/>
    <w:rsid w:val="00E73BE8"/>
    <w:rsid w:val="00E81857"/>
    <w:rsid w:val="00E82704"/>
    <w:rsid w:val="00E84934"/>
    <w:rsid w:val="00E85A83"/>
    <w:rsid w:val="00E914ED"/>
    <w:rsid w:val="00E94CD6"/>
    <w:rsid w:val="00E97021"/>
    <w:rsid w:val="00E97F60"/>
    <w:rsid w:val="00EA079A"/>
    <w:rsid w:val="00EA32EA"/>
    <w:rsid w:val="00EA431D"/>
    <w:rsid w:val="00EA4734"/>
    <w:rsid w:val="00EA61D8"/>
    <w:rsid w:val="00EB3638"/>
    <w:rsid w:val="00EC1056"/>
    <w:rsid w:val="00EC1FEB"/>
    <w:rsid w:val="00EC2497"/>
    <w:rsid w:val="00EC2A54"/>
    <w:rsid w:val="00EC326F"/>
    <w:rsid w:val="00EC5E7C"/>
    <w:rsid w:val="00EC6F24"/>
    <w:rsid w:val="00EC7467"/>
    <w:rsid w:val="00EC7AAD"/>
    <w:rsid w:val="00ED281D"/>
    <w:rsid w:val="00EE515A"/>
    <w:rsid w:val="00EF5553"/>
    <w:rsid w:val="00EF72F4"/>
    <w:rsid w:val="00EF7F0B"/>
    <w:rsid w:val="00F03A89"/>
    <w:rsid w:val="00F07B63"/>
    <w:rsid w:val="00F1376A"/>
    <w:rsid w:val="00F21626"/>
    <w:rsid w:val="00F226C0"/>
    <w:rsid w:val="00F25459"/>
    <w:rsid w:val="00F26F57"/>
    <w:rsid w:val="00F30C31"/>
    <w:rsid w:val="00F3324B"/>
    <w:rsid w:val="00F33989"/>
    <w:rsid w:val="00F40EEE"/>
    <w:rsid w:val="00F415BC"/>
    <w:rsid w:val="00F41974"/>
    <w:rsid w:val="00F43369"/>
    <w:rsid w:val="00F52D4F"/>
    <w:rsid w:val="00F62537"/>
    <w:rsid w:val="00F63756"/>
    <w:rsid w:val="00F646B6"/>
    <w:rsid w:val="00F6487F"/>
    <w:rsid w:val="00F6763B"/>
    <w:rsid w:val="00F7348D"/>
    <w:rsid w:val="00F76525"/>
    <w:rsid w:val="00F84A6D"/>
    <w:rsid w:val="00F857CB"/>
    <w:rsid w:val="00F879E0"/>
    <w:rsid w:val="00F87A64"/>
    <w:rsid w:val="00F906D0"/>
    <w:rsid w:val="00F908EE"/>
    <w:rsid w:val="00F9688B"/>
    <w:rsid w:val="00FA1832"/>
    <w:rsid w:val="00FA3B57"/>
    <w:rsid w:val="00FB3153"/>
    <w:rsid w:val="00FB3722"/>
    <w:rsid w:val="00FB6C0C"/>
    <w:rsid w:val="00FC1870"/>
    <w:rsid w:val="00FC29EA"/>
    <w:rsid w:val="00FD43FF"/>
    <w:rsid w:val="00FD77C3"/>
    <w:rsid w:val="00FE0AD5"/>
    <w:rsid w:val="00FE43FE"/>
    <w:rsid w:val="00FE75AE"/>
    <w:rsid w:val="00FE798A"/>
    <w:rsid w:val="00FF26A5"/>
    <w:rsid w:val="00FF275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3A51"/>
  <w15:chartTrackingRefBased/>
  <w15:docId w15:val="{277DE6C7-8D7A-8147-8BF8-186FDF43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Corps)"/>
        <w:sz w:val="24"/>
        <w:szCs w:val="22"/>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90A"/>
    <w:rPr>
      <w:rFonts w:eastAsia="Times New Roman" w:cs="Times New Roman"/>
      <w:szCs w:val="24"/>
      <w:lang w:eastAsia="fr-CA"/>
    </w:rPr>
  </w:style>
  <w:style w:type="paragraph" w:styleId="Heading1">
    <w:name w:val="heading 1"/>
    <w:aliases w:val="Titre Observation"/>
    <w:basedOn w:val="Normal"/>
    <w:next w:val="Normal"/>
    <w:link w:val="Heading1Char"/>
    <w:autoRedefine/>
    <w:uiPriority w:val="9"/>
    <w:qFormat/>
    <w:rsid w:val="00A66781"/>
    <w:pPr>
      <w:spacing w:before="120" w:after="120"/>
      <w:jc w:val="center"/>
      <w:outlineLvl w:val="0"/>
    </w:pPr>
    <w:rPr>
      <w:rFonts w:eastAsiaTheme="minorHAnsi" w:cs="Calibri (Corps)"/>
      <w:b/>
      <w:sz w:val="28"/>
      <w:szCs w:val="22"/>
      <w:lang w:eastAsia="en-US"/>
    </w:rPr>
  </w:style>
  <w:style w:type="paragraph" w:styleId="Heading2">
    <w:name w:val="heading 2"/>
    <w:aliases w:val="Titre objectif"/>
    <w:basedOn w:val="Normal"/>
    <w:next w:val="Normal"/>
    <w:link w:val="Heading2Char"/>
    <w:autoRedefine/>
    <w:uiPriority w:val="9"/>
    <w:unhideWhenUsed/>
    <w:qFormat/>
    <w:rsid w:val="00F84A6D"/>
    <w:pPr>
      <w:keepNext/>
      <w:keepLines/>
      <w:spacing w:before="160" w:after="120"/>
      <w:outlineLvl w:val="1"/>
    </w:pPr>
    <w:rPr>
      <w:rFonts w:eastAsiaTheme="majorEastAsia" w:cstheme="majorBidi"/>
      <w:b/>
      <w:color w:val="000000" w:themeColor="text1"/>
      <w:sz w:val="28"/>
      <w:szCs w:val="26"/>
      <w:u w:val="single"/>
      <w:lang w:eastAsia="en-US"/>
    </w:rPr>
  </w:style>
  <w:style w:type="paragraph" w:styleId="Heading3">
    <w:name w:val="heading 3"/>
    <w:aliases w:val="Figure"/>
    <w:basedOn w:val="Normal"/>
    <w:next w:val="Normal"/>
    <w:link w:val="Heading3Char"/>
    <w:autoRedefine/>
    <w:uiPriority w:val="9"/>
    <w:unhideWhenUsed/>
    <w:qFormat/>
    <w:rsid w:val="00A03F6C"/>
    <w:pPr>
      <w:keepNext/>
      <w:keepLines/>
      <w:spacing w:before="40"/>
      <w:outlineLvl w:val="2"/>
    </w:pPr>
    <w:rPr>
      <w:rFonts w:eastAsiaTheme="majorEastAsia" w:cstheme="majorBidi"/>
      <w:i/>
      <w:color w:val="1F3763" w:themeColor="accent1" w:themeShade="7F"/>
      <w:lang w:eastAsia="en-US"/>
    </w:rPr>
  </w:style>
  <w:style w:type="paragraph" w:styleId="Heading4">
    <w:name w:val="heading 4"/>
    <w:basedOn w:val="Normal"/>
    <w:next w:val="Normal"/>
    <w:link w:val="Heading4Char"/>
    <w:uiPriority w:val="9"/>
    <w:unhideWhenUsed/>
    <w:qFormat/>
    <w:rsid w:val="00B36DB8"/>
    <w:pPr>
      <w:keepNext/>
      <w:keepLines/>
      <w:spacing w:before="40"/>
      <w:outlineLvl w:val="3"/>
    </w:pPr>
    <w:rPr>
      <w:rFonts w:asciiTheme="majorHAnsi" w:eastAsiaTheme="majorEastAsia" w:hAnsiTheme="majorHAnsi" w:cstheme="majorBidi"/>
      <w:i/>
      <w:iCs/>
      <w:color w:val="2F5496" w:themeColor="accent1" w:themeShade="BF"/>
      <w:szCs w:val="22"/>
      <w:lang w:eastAsia="en-US"/>
    </w:rPr>
  </w:style>
  <w:style w:type="paragraph" w:styleId="Heading7">
    <w:name w:val="heading 7"/>
    <w:basedOn w:val="Normal"/>
    <w:next w:val="Normal"/>
    <w:link w:val="Heading7Char"/>
    <w:uiPriority w:val="9"/>
    <w:unhideWhenUsed/>
    <w:qFormat/>
    <w:rsid w:val="00B36DB8"/>
    <w:pPr>
      <w:keepNext/>
      <w:keepLines/>
      <w:spacing w:before="40"/>
      <w:outlineLvl w:val="6"/>
    </w:pPr>
    <w:rPr>
      <w:rFonts w:asciiTheme="majorHAnsi" w:eastAsiaTheme="majorEastAsia" w:hAnsiTheme="majorHAnsi" w:cstheme="majorBidi"/>
      <w:i/>
      <w:iCs/>
      <w:color w:val="1F3763" w:themeColor="accent1" w:themeShade="7F"/>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03F6C"/>
  </w:style>
  <w:style w:type="paragraph" w:styleId="Subtitle">
    <w:name w:val="Subtitle"/>
    <w:aliases w:val="par"/>
    <w:basedOn w:val="Normal"/>
    <w:next w:val="Normal"/>
    <w:link w:val="SubtitleChar"/>
    <w:uiPriority w:val="11"/>
    <w:qFormat/>
    <w:rsid w:val="006C41F3"/>
    <w:pPr>
      <w:numPr>
        <w:ilvl w:val="1"/>
      </w:numPr>
      <w:spacing w:after="160"/>
    </w:pPr>
    <w:rPr>
      <w:rFonts w:eastAsiaTheme="minorEastAsia" w:cstheme="minorBidi"/>
      <w:b/>
      <w:color w:val="000000" w:themeColor="text1"/>
      <w:spacing w:val="15"/>
      <w:szCs w:val="22"/>
      <w:u w:val="single"/>
    </w:rPr>
  </w:style>
  <w:style w:type="character" w:customStyle="1" w:styleId="SubtitleChar">
    <w:name w:val="Subtitle Char"/>
    <w:aliases w:val="par Char"/>
    <w:basedOn w:val="DefaultParagraphFont"/>
    <w:link w:val="Subtitle"/>
    <w:uiPriority w:val="11"/>
    <w:rsid w:val="006C41F3"/>
    <w:rPr>
      <w:rFonts w:eastAsiaTheme="minorEastAsia" w:cstheme="minorBidi"/>
      <w:b/>
      <w:color w:val="000000" w:themeColor="text1"/>
      <w:spacing w:val="15"/>
      <w:u w:val="single"/>
      <w:lang w:eastAsia="fr-CA"/>
    </w:rPr>
  </w:style>
  <w:style w:type="paragraph" w:customStyle="1" w:styleId="ChristopheBioSt2">
    <w:name w:val="Christophe Bio St.2"/>
    <w:basedOn w:val="Normal"/>
    <w:autoRedefine/>
    <w:qFormat/>
    <w:rsid w:val="008264BB"/>
    <w:pPr>
      <w:spacing w:before="240" w:after="240"/>
    </w:pPr>
    <w:rPr>
      <w:b/>
      <w:smallCaps/>
      <w:color w:val="000000" w:themeColor="text1"/>
      <w:szCs w:val="22"/>
    </w:rPr>
  </w:style>
  <w:style w:type="character" w:customStyle="1" w:styleId="Heading1Char">
    <w:name w:val="Heading 1 Char"/>
    <w:aliases w:val="Titre Observation Char"/>
    <w:basedOn w:val="DefaultParagraphFont"/>
    <w:link w:val="Heading1"/>
    <w:uiPriority w:val="9"/>
    <w:rsid w:val="00A66781"/>
    <w:rPr>
      <w:b/>
      <w:sz w:val="28"/>
    </w:rPr>
  </w:style>
  <w:style w:type="paragraph" w:styleId="Title">
    <w:name w:val="Title"/>
    <w:basedOn w:val="Normal"/>
    <w:next w:val="Normal"/>
    <w:link w:val="TitleChar"/>
    <w:uiPriority w:val="10"/>
    <w:qFormat/>
    <w:rsid w:val="005E40E3"/>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5E40E3"/>
    <w:rPr>
      <w:rFonts w:asciiTheme="majorHAnsi" w:eastAsiaTheme="majorEastAsia" w:hAnsiTheme="majorHAnsi" w:cstheme="majorBidi"/>
      <w:spacing w:val="-10"/>
      <w:kern w:val="28"/>
      <w:sz w:val="56"/>
      <w:szCs w:val="56"/>
    </w:rPr>
  </w:style>
  <w:style w:type="character" w:customStyle="1" w:styleId="Heading2Char">
    <w:name w:val="Heading 2 Char"/>
    <w:aliases w:val="Titre objectif Char"/>
    <w:basedOn w:val="DefaultParagraphFont"/>
    <w:link w:val="Heading2"/>
    <w:uiPriority w:val="9"/>
    <w:rsid w:val="00F84A6D"/>
    <w:rPr>
      <w:rFonts w:eastAsiaTheme="majorEastAsia" w:cstheme="majorBidi"/>
      <w:b/>
      <w:color w:val="000000" w:themeColor="text1"/>
      <w:sz w:val="28"/>
      <w:szCs w:val="26"/>
      <w:u w:val="single"/>
    </w:rPr>
  </w:style>
  <w:style w:type="paragraph" w:styleId="TOCHeading">
    <w:name w:val="TOC Heading"/>
    <w:basedOn w:val="Heading1"/>
    <w:next w:val="Normal"/>
    <w:uiPriority w:val="39"/>
    <w:unhideWhenUsed/>
    <w:qFormat/>
    <w:rsid w:val="005E40E3"/>
    <w:pPr>
      <w:spacing w:before="480" w:line="276" w:lineRule="auto"/>
      <w:outlineLvl w:val="9"/>
    </w:pPr>
    <w:rPr>
      <w:rFonts w:asciiTheme="majorHAnsi" w:hAnsiTheme="majorHAnsi"/>
      <w:bCs/>
      <w:color w:val="2F5496" w:themeColor="accent1" w:themeShade="BF"/>
      <w:szCs w:val="28"/>
      <w:lang w:eastAsia="fr-CA"/>
    </w:rPr>
  </w:style>
  <w:style w:type="paragraph" w:styleId="TOC1">
    <w:name w:val="toc 1"/>
    <w:basedOn w:val="Normal"/>
    <w:next w:val="Normal"/>
    <w:autoRedefine/>
    <w:uiPriority w:val="39"/>
    <w:unhideWhenUsed/>
    <w:rsid w:val="005E40E3"/>
    <w:pPr>
      <w:spacing w:before="120"/>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5E40E3"/>
    <w:pPr>
      <w:spacing w:before="120"/>
      <w:ind w:left="240"/>
    </w:pPr>
    <w:rPr>
      <w:rFonts w:asciiTheme="minorHAnsi" w:eastAsiaTheme="minorHAnsi" w:hAnsiTheme="minorHAnsi" w:cstheme="minorHAnsi"/>
      <w:b/>
      <w:bCs/>
      <w:sz w:val="22"/>
      <w:szCs w:val="22"/>
      <w:lang w:eastAsia="en-US"/>
    </w:rPr>
  </w:style>
  <w:style w:type="paragraph" w:styleId="TOC3">
    <w:name w:val="toc 3"/>
    <w:basedOn w:val="Normal"/>
    <w:next w:val="Normal"/>
    <w:autoRedefine/>
    <w:uiPriority w:val="39"/>
    <w:unhideWhenUsed/>
    <w:rsid w:val="005E40E3"/>
    <w:pPr>
      <w:ind w:left="48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5E40E3"/>
    <w:pPr>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5E40E3"/>
    <w:pPr>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5E40E3"/>
    <w:pPr>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5E40E3"/>
    <w:pPr>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5E40E3"/>
    <w:pPr>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5E40E3"/>
    <w:pPr>
      <w:ind w:left="1920"/>
    </w:pPr>
    <w:rPr>
      <w:rFonts w:asciiTheme="minorHAnsi" w:eastAsiaTheme="minorHAnsi" w:hAnsiTheme="minorHAnsi" w:cstheme="minorHAnsi"/>
      <w:sz w:val="20"/>
      <w:szCs w:val="20"/>
      <w:lang w:eastAsia="en-US"/>
    </w:rPr>
  </w:style>
  <w:style w:type="character" w:styleId="Hyperlink">
    <w:name w:val="Hyperlink"/>
    <w:basedOn w:val="DefaultParagraphFont"/>
    <w:uiPriority w:val="99"/>
    <w:unhideWhenUsed/>
    <w:rsid w:val="005E40E3"/>
    <w:rPr>
      <w:color w:val="0563C1" w:themeColor="hyperlink"/>
      <w:u w:val="single"/>
    </w:rPr>
  </w:style>
  <w:style w:type="character" w:customStyle="1" w:styleId="Heading3Char">
    <w:name w:val="Heading 3 Char"/>
    <w:aliases w:val="Figure Char"/>
    <w:basedOn w:val="DefaultParagraphFont"/>
    <w:link w:val="Heading3"/>
    <w:uiPriority w:val="9"/>
    <w:rsid w:val="00A03F6C"/>
    <w:rPr>
      <w:rFonts w:eastAsiaTheme="majorEastAsia" w:cstheme="majorBidi"/>
      <w:i/>
      <w:color w:val="1F3763" w:themeColor="accent1" w:themeShade="7F"/>
      <w:szCs w:val="24"/>
    </w:rPr>
  </w:style>
  <w:style w:type="paragraph" w:styleId="ListParagraph">
    <w:name w:val="List Paragraph"/>
    <w:basedOn w:val="Normal"/>
    <w:uiPriority w:val="34"/>
    <w:qFormat/>
    <w:rsid w:val="009B3B8F"/>
    <w:pPr>
      <w:ind w:left="720"/>
      <w:contextualSpacing/>
    </w:pPr>
    <w:rPr>
      <w:rFonts w:eastAsiaTheme="minorHAnsi" w:cs="Calibri (Corps)"/>
      <w:szCs w:val="22"/>
      <w:lang w:eastAsia="en-US"/>
    </w:rPr>
  </w:style>
  <w:style w:type="paragraph" w:styleId="Header">
    <w:name w:val="header"/>
    <w:basedOn w:val="Normal"/>
    <w:link w:val="HeaderChar"/>
    <w:uiPriority w:val="99"/>
    <w:unhideWhenUsed/>
    <w:rsid w:val="00FE0AD5"/>
    <w:pPr>
      <w:tabs>
        <w:tab w:val="center" w:pos="4153"/>
        <w:tab w:val="right" w:pos="8306"/>
      </w:tabs>
    </w:pPr>
    <w:rPr>
      <w:rFonts w:eastAsiaTheme="minorHAnsi" w:cs="Calibri (Corps)"/>
      <w:szCs w:val="22"/>
      <w:lang w:eastAsia="en-US"/>
    </w:rPr>
  </w:style>
  <w:style w:type="character" w:customStyle="1" w:styleId="HeaderChar">
    <w:name w:val="Header Char"/>
    <w:basedOn w:val="DefaultParagraphFont"/>
    <w:link w:val="Header"/>
    <w:uiPriority w:val="99"/>
    <w:rsid w:val="00FE0AD5"/>
  </w:style>
  <w:style w:type="paragraph" w:styleId="Footer">
    <w:name w:val="footer"/>
    <w:basedOn w:val="Normal"/>
    <w:link w:val="FooterChar"/>
    <w:uiPriority w:val="99"/>
    <w:unhideWhenUsed/>
    <w:rsid w:val="00FE0AD5"/>
    <w:pPr>
      <w:tabs>
        <w:tab w:val="center" w:pos="4153"/>
        <w:tab w:val="right" w:pos="8306"/>
      </w:tabs>
    </w:pPr>
    <w:rPr>
      <w:rFonts w:eastAsiaTheme="minorHAnsi" w:cs="Calibri (Corps)"/>
      <w:szCs w:val="22"/>
      <w:lang w:eastAsia="en-US"/>
    </w:rPr>
  </w:style>
  <w:style w:type="character" w:customStyle="1" w:styleId="FooterChar">
    <w:name w:val="Footer Char"/>
    <w:basedOn w:val="DefaultParagraphFont"/>
    <w:link w:val="Footer"/>
    <w:uiPriority w:val="99"/>
    <w:rsid w:val="00FE0AD5"/>
  </w:style>
  <w:style w:type="character" w:styleId="BookTitle">
    <w:name w:val="Book Title"/>
    <w:basedOn w:val="DefaultParagraphFont"/>
    <w:uiPriority w:val="33"/>
    <w:qFormat/>
    <w:rsid w:val="00083A9A"/>
    <w:rPr>
      <w:b/>
      <w:bCs/>
      <w:i/>
      <w:iCs/>
      <w:spacing w:val="5"/>
    </w:rPr>
  </w:style>
  <w:style w:type="character" w:styleId="CommentReference">
    <w:name w:val="annotation reference"/>
    <w:basedOn w:val="DefaultParagraphFont"/>
    <w:uiPriority w:val="99"/>
    <w:semiHidden/>
    <w:unhideWhenUsed/>
    <w:rsid w:val="001D3BAB"/>
    <w:rPr>
      <w:sz w:val="16"/>
      <w:szCs w:val="16"/>
    </w:rPr>
  </w:style>
  <w:style w:type="paragraph" w:styleId="CommentText">
    <w:name w:val="annotation text"/>
    <w:basedOn w:val="Normal"/>
    <w:link w:val="CommentTextChar"/>
    <w:uiPriority w:val="99"/>
    <w:semiHidden/>
    <w:unhideWhenUsed/>
    <w:rsid w:val="001D3BAB"/>
    <w:rPr>
      <w:rFonts w:eastAsiaTheme="minorHAnsi" w:cs="Calibri (Corps)"/>
      <w:sz w:val="20"/>
      <w:szCs w:val="20"/>
      <w:lang w:eastAsia="en-US"/>
    </w:rPr>
  </w:style>
  <w:style w:type="character" w:customStyle="1" w:styleId="CommentTextChar">
    <w:name w:val="Comment Text Char"/>
    <w:basedOn w:val="DefaultParagraphFont"/>
    <w:link w:val="CommentText"/>
    <w:uiPriority w:val="99"/>
    <w:semiHidden/>
    <w:rsid w:val="001D3BAB"/>
    <w:rPr>
      <w:sz w:val="20"/>
      <w:szCs w:val="20"/>
    </w:rPr>
  </w:style>
  <w:style w:type="paragraph" w:styleId="CommentSubject">
    <w:name w:val="annotation subject"/>
    <w:basedOn w:val="CommentText"/>
    <w:next w:val="CommentText"/>
    <w:link w:val="CommentSubjectChar"/>
    <w:uiPriority w:val="99"/>
    <w:semiHidden/>
    <w:unhideWhenUsed/>
    <w:rsid w:val="001D3BAB"/>
    <w:rPr>
      <w:b/>
      <w:bCs/>
    </w:rPr>
  </w:style>
  <w:style w:type="character" w:customStyle="1" w:styleId="CommentSubjectChar">
    <w:name w:val="Comment Subject Char"/>
    <w:basedOn w:val="CommentTextChar"/>
    <w:link w:val="CommentSubject"/>
    <w:uiPriority w:val="99"/>
    <w:semiHidden/>
    <w:rsid w:val="001D3BAB"/>
    <w:rPr>
      <w:b/>
      <w:bCs/>
      <w:sz w:val="20"/>
      <w:szCs w:val="20"/>
    </w:rPr>
  </w:style>
  <w:style w:type="character" w:customStyle="1" w:styleId="Heading7Char">
    <w:name w:val="Heading 7 Char"/>
    <w:basedOn w:val="DefaultParagraphFont"/>
    <w:link w:val="Heading7"/>
    <w:uiPriority w:val="9"/>
    <w:rsid w:val="00B36DB8"/>
    <w:rPr>
      <w:rFonts w:asciiTheme="majorHAnsi" w:eastAsiaTheme="majorEastAsia" w:hAnsiTheme="majorHAnsi" w:cstheme="majorBidi"/>
      <w:i/>
      <w:iCs/>
      <w:color w:val="1F3763" w:themeColor="accent1" w:themeShade="7F"/>
    </w:rPr>
  </w:style>
  <w:style w:type="character" w:customStyle="1" w:styleId="Heading4Char">
    <w:name w:val="Heading 4 Char"/>
    <w:basedOn w:val="DefaultParagraphFont"/>
    <w:link w:val="Heading4"/>
    <w:uiPriority w:val="9"/>
    <w:rsid w:val="00B36DB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E3A79"/>
    <w:pPr>
      <w:spacing w:before="100" w:beforeAutospacing="1" w:after="100" w:afterAutospacing="1"/>
    </w:pPr>
  </w:style>
  <w:style w:type="character" w:styleId="UnresolvedMention">
    <w:name w:val="Unresolved Mention"/>
    <w:basedOn w:val="DefaultParagraphFont"/>
    <w:uiPriority w:val="99"/>
    <w:semiHidden/>
    <w:unhideWhenUsed/>
    <w:rsid w:val="009C1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06383">
      <w:bodyDiv w:val="1"/>
      <w:marLeft w:val="0"/>
      <w:marRight w:val="0"/>
      <w:marTop w:val="0"/>
      <w:marBottom w:val="0"/>
      <w:divBdr>
        <w:top w:val="none" w:sz="0" w:space="0" w:color="auto"/>
        <w:left w:val="none" w:sz="0" w:space="0" w:color="auto"/>
        <w:bottom w:val="none" w:sz="0" w:space="0" w:color="auto"/>
        <w:right w:val="none" w:sz="0" w:space="0" w:color="auto"/>
      </w:divBdr>
    </w:div>
    <w:div w:id="469060846">
      <w:bodyDiv w:val="1"/>
      <w:marLeft w:val="0"/>
      <w:marRight w:val="0"/>
      <w:marTop w:val="0"/>
      <w:marBottom w:val="0"/>
      <w:divBdr>
        <w:top w:val="none" w:sz="0" w:space="0" w:color="auto"/>
        <w:left w:val="none" w:sz="0" w:space="0" w:color="auto"/>
        <w:bottom w:val="none" w:sz="0" w:space="0" w:color="auto"/>
        <w:right w:val="none" w:sz="0" w:space="0" w:color="auto"/>
      </w:divBdr>
    </w:div>
    <w:div w:id="618221074">
      <w:bodyDiv w:val="1"/>
      <w:marLeft w:val="0"/>
      <w:marRight w:val="0"/>
      <w:marTop w:val="0"/>
      <w:marBottom w:val="0"/>
      <w:divBdr>
        <w:top w:val="none" w:sz="0" w:space="0" w:color="auto"/>
        <w:left w:val="none" w:sz="0" w:space="0" w:color="auto"/>
        <w:bottom w:val="none" w:sz="0" w:space="0" w:color="auto"/>
        <w:right w:val="none" w:sz="0" w:space="0" w:color="auto"/>
      </w:divBdr>
    </w:div>
    <w:div w:id="758984987">
      <w:bodyDiv w:val="1"/>
      <w:marLeft w:val="0"/>
      <w:marRight w:val="0"/>
      <w:marTop w:val="0"/>
      <w:marBottom w:val="0"/>
      <w:divBdr>
        <w:top w:val="none" w:sz="0" w:space="0" w:color="auto"/>
        <w:left w:val="none" w:sz="0" w:space="0" w:color="auto"/>
        <w:bottom w:val="none" w:sz="0" w:space="0" w:color="auto"/>
        <w:right w:val="none" w:sz="0" w:space="0" w:color="auto"/>
      </w:divBdr>
      <w:divsChild>
        <w:div w:id="1847550240">
          <w:marLeft w:val="0"/>
          <w:marRight w:val="0"/>
          <w:marTop w:val="0"/>
          <w:marBottom w:val="240"/>
          <w:divBdr>
            <w:top w:val="none" w:sz="0" w:space="0" w:color="auto"/>
            <w:left w:val="none" w:sz="0" w:space="0" w:color="auto"/>
            <w:bottom w:val="none" w:sz="0" w:space="0" w:color="auto"/>
            <w:right w:val="none" w:sz="0" w:space="0" w:color="auto"/>
          </w:divBdr>
          <w:divsChild>
            <w:div w:id="13363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1778">
      <w:bodyDiv w:val="1"/>
      <w:marLeft w:val="0"/>
      <w:marRight w:val="0"/>
      <w:marTop w:val="0"/>
      <w:marBottom w:val="0"/>
      <w:divBdr>
        <w:top w:val="none" w:sz="0" w:space="0" w:color="auto"/>
        <w:left w:val="none" w:sz="0" w:space="0" w:color="auto"/>
        <w:bottom w:val="none" w:sz="0" w:space="0" w:color="auto"/>
        <w:right w:val="none" w:sz="0" w:space="0" w:color="auto"/>
      </w:divBdr>
      <w:divsChild>
        <w:div w:id="1285119064">
          <w:marLeft w:val="0"/>
          <w:marRight w:val="0"/>
          <w:marTop w:val="0"/>
          <w:marBottom w:val="240"/>
          <w:divBdr>
            <w:top w:val="none" w:sz="0" w:space="0" w:color="auto"/>
            <w:left w:val="none" w:sz="0" w:space="0" w:color="auto"/>
            <w:bottom w:val="none" w:sz="0" w:space="0" w:color="auto"/>
            <w:right w:val="none" w:sz="0" w:space="0" w:color="auto"/>
          </w:divBdr>
          <w:divsChild>
            <w:div w:id="3662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4370">
      <w:bodyDiv w:val="1"/>
      <w:marLeft w:val="0"/>
      <w:marRight w:val="0"/>
      <w:marTop w:val="0"/>
      <w:marBottom w:val="0"/>
      <w:divBdr>
        <w:top w:val="none" w:sz="0" w:space="0" w:color="auto"/>
        <w:left w:val="none" w:sz="0" w:space="0" w:color="auto"/>
        <w:bottom w:val="none" w:sz="0" w:space="0" w:color="auto"/>
        <w:right w:val="none" w:sz="0" w:space="0" w:color="auto"/>
      </w:divBdr>
    </w:div>
    <w:div w:id="1204755343">
      <w:bodyDiv w:val="1"/>
      <w:marLeft w:val="0"/>
      <w:marRight w:val="0"/>
      <w:marTop w:val="0"/>
      <w:marBottom w:val="0"/>
      <w:divBdr>
        <w:top w:val="none" w:sz="0" w:space="0" w:color="auto"/>
        <w:left w:val="none" w:sz="0" w:space="0" w:color="auto"/>
        <w:bottom w:val="none" w:sz="0" w:space="0" w:color="auto"/>
        <w:right w:val="none" w:sz="0" w:space="0" w:color="auto"/>
      </w:divBdr>
    </w:div>
    <w:div w:id="1592932404">
      <w:bodyDiv w:val="1"/>
      <w:marLeft w:val="0"/>
      <w:marRight w:val="0"/>
      <w:marTop w:val="0"/>
      <w:marBottom w:val="0"/>
      <w:divBdr>
        <w:top w:val="none" w:sz="0" w:space="0" w:color="auto"/>
        <w:left w:val="none" w:sz="0" w:space="0" w:color="auto"/>
        <w:bottom w:val="none" w:sz="0" w:space="0" w:color="auto"/>
        <w:right w:val="none" w:sz="0" w:space="0" w:color="auto"/>
      </w:divBdr>
    </w:div>
    <w:div w:id="204539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ophe_rouleau-desrochers/Library/Group%20Containers/UBF8T346G9.Office/User%20Content.localized/Templates.localized/Mode&#768;le%20Prosi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5B427-E0E4-E849-9A3A-FC53FE15A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Prosit.dotx</Template>
  <TotalTime>23</TotalTime>
  <Pages>1</Pages>
  <Words>333</Words>
  <Characters>1955</Characters>
  <Application>Microsoft Office Word</Application>
  <DocSecurity>0</DocSecurity>
  <Lines>29</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Rouleau-Desrochers</dc:creator>
  <cp:keywords/>
  <dc:description/>
  <cp:lastModifiedBy>Rouleau-Desrochers, Christophe</cp:lastModifiedBy>
  <cp:revision>4</cp:revision>
  <dcterms:created xsi:type="dcterms:W3CDTF">2024-01-05T16:39:00Z</dcterms:created>
  <dcterms:modified xsi:type="dcterms:W3CDTF">2024-02-18T17:52:00Z</dcterms:modified>
</cp:coreProperties>
</file>